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ABBD7" w14:textId="381D6C57" w:rsidR="003E04D2" w:rsidRPr="00311203" w:rsidRDefault="00205BF0" w:rsidP="00205BF0">
      <w:pPr>
        <w:pStyle w:val="a4"/>
        <w:rPr>
          <w:rFonts w:ascii="Segoe UI" w:hAnsi="Segoe UI" w:cs="Segoe UI"/>
          <w:sz w:val="36"/>
          <w:szCs w:val="36"/>
          <w:lang w:val="en-US"/>
        </w:rPr>
      </w:pPr>
      <w:r w:rsidRPr="00311203">
        <w:rPr>
          <w:rFonts w:ascii="Segoe UI" w:hAnsi="Segoe UI" w:cs="Segoe UI"/>
          <w:sz w:val="36"/>
          <w:szCs w:val="36"/>
          <w:lang w:val="en-US"/>
        </w:rPr>
        <w:t>[</w:t>
      </w:r>
      <w:r w:rsidR="004C7A99" w:rsidRPr="00311203">
        <w:rPr>
          <w:rFonts w:ascii="Segoe UI" w:hAnsi="Segoe UI" w:cs="Segoe UI"/>
          <w:sz w:val="36"/>
          <w:szCs w:val="36"/>
        </w:rPr>
        <w:t>Тема урока</w:t>
      </w:r>
      <w:r w:rsidRPr="00311203">
        <w:rPr>
          <w:rFonts w:ascii="Segoe UI" w:hAnsi="Segoe UI" w:cs="Segoe UI"/>
          <w:sz w:val="36"/>
          <w:szCs w:val="36"/>
          <w:lang w:val="en-US"/>
        </w:rPr>
        <w:t>]</w:t>
      </w:r>
    </w:p>
    <w:p w14:paraId="502ABBD9" w14:textId="77777777" w:rsidR="003C5E46" w:rsidRPr="00311203" w:rsidRDefault="003C5E46" w:rsidP="00205BF0">
      <w:pPr>
        <w:jc w:val="both"/>
        <w:rPr>
          <w:rFonts w:ascii="Segoe UI" w:hAnsi="Segoe UI" w:cs="Segoe U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23"/>
      </w:tblGrid>
      <w:tr w:rsidR="00A85415" w:rsidRPr="00311203" w14:paraId="502ABBDE" w14:textId="77777777" w:rsidTr="00205BF0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502ABBDA" w14:textId="77777777" w:rsidR="00A85415" w:rsidRPr="00311203" w:rsidRDefault="00A85415" w:rsidP="00205BF0">
            <w:pPr>
              <w:pStyle w:val="1"/>
              <w:jc w:val="both"/>
              <w:rPr>
                <w:rFonts w:ascii="Segoe UI" w:hAnsi="Segoe UI" w:cs="Segoe UI"/>
              </w:rPr>
            </w:pPr>
            <w:r w:rsidRPr="00311203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502ABBDB" w14:textId="407ABE0D" w:rsidR="00A85415" w:rsidRPr="00311203" w:rsidRDefault="008332B8" w:rsidP="00205BF0">
            <w:pPr>
              <w:jc w:val="both"/>
              <w:rPr>
                <w:rFonts w:ascii="Segoe UI" w:hAnsi="Segoe UI" w:cs="Segoe UI"/>
                <w:bCs/>
              </w:rPr>
            </w:pPr>
            <w:r w:rsidRPr="00311203"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02ABBDC" w14:textId="77777777" w:rsidR="00A85415" w:rsidRPr="00311203" w:rsidRDefault="00A85415" w:rsidP="00205BF0">
            <w:pPr>
              <w:pStyle w:val="1"/>
              <w:jc w:val="both"/>
              <w:rPr>
                <w:rFonts w:ascii="Segoe UI" w:hAnsi="Segoe UI" w:cs="Segoe UI"/>
              </w:rPr>
            </w:pPr>
            <w:r w:rsidRPr="00311203">
              <w:rPr>
                <w:rFonts w:ascii="Segoe UI" w:hAnsi="Segoe UI" w:cs="Segoe UI"/>
              </w:rPr>
              <w:t>Курс:</w:t>
            </w:r>
          </w:p>
        </w:tc>
        <w:tc>
          <w:tcPr>
            <w:tcW w:w="6623" w:type="dxa"/>
          </w:tcPr>
          <w:p w14:paraId="502ABBDD" w14:textId="0F0F4123" w:rsidR="00A85415" w:rsidRPr="00311203" w:rsidRDefault="00205BF0" w:rsidP="00205BF0">
            <w:pPr>
              <w:jc w:val="both"/>
              <w:rPr>
                <w:rFonts w:ascii="Segoe UI" w:hAnsi="Segoe UI" w:cs="Segoe UI"/>
                <w:b/>
                <w:bCs/>
                <w:lang w:val="en-US"/>
              </w:rPr>
            </w:pPr>
            <w:r w:rsidRPr="00311203">
              <w:rPr>
                <w:rFonts w:ascii="Segoe UI" w:hAnsi="Segoe UI" w:cs="Segoe UI"/>
                <w:lang w:val="en-US"/>
              </w:rPr>
              <w:t>[</w:t>
            </w:r>
            <w:r w:rsidR="008F393D" w:rsidRPr="00311203">
              <w:rPr>
                <w:rFonts w:ascii="Segoe UI" w:hAnsi="Segoe UI" w:cs="Segoe UI"/>
              </w:rPr>
              <w:t>Название</w:t>
            </w:r>
            <w:r w:rsidRPr="00311203">
              <w:rPr>
                <w:rFonts w:ascii="Segoe UI" w:hAnsi="Segoe UI" w:cs="Segoe UI"/>
                <w:lang w:val="en-US"/>
              </w:rPr>
              <w:t xml:space="preserve"> </w:t>
            </w:r>
            <w:r w:rsidRPr="00311203">
              <w:rPr>
                <w:rFonts w:ascii="Segoe UI" w:hAnsi="Segoe UI" w:cs="Segoe UI"/>
              </w:rPr>
              <w:t>курса</w:t>
            </w:r>
            <w:r w:rsidRPr="00311203">
              <w:rPr>
                <w:rFonts w:ascii="Segoe UI" w:hAnsi="Segoe UI" w:cs="Segoe UI"/>
                <w:lang w:val="en-US"/>
              </w:rPr>
              <w:t>]</w:t>
            </w:r>
          </w:p>
        </w:tc>
      </w:tr>
      <w:tr w:rsidR="00197971" w:rsidRPr="00311203" w14:paraId="502ABBE1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02ABBDF" w14:textId="77777777" w:rsidR="00197971" w:rsidRPr="00311203" w:rsidRDefault="00197971" w:rsidP="00205BF0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6623" w:type="dxa"/>
            <w:shd w:val="clear" w:color="auto" w:fill="auto"/>
          </w:tcPr>
          <w:p w14:paraId="502ABBE0" w14:textId="77777777" w:rsidR="00197971" w:rsidRPr="00311203" w:rsidRDefault="00197971" w:rsidP="00205BF0">
            <w:pPr>
              <w:jc w:val="both"/>
              <w:rPr>
                <w:rFonts w:ascii="Segoe UI" w:hAnsi="Segoe UI" w:cs="Segoe UI"/>
              </w:rPr>
            </w:pPr>
          </w:p>
        </w:tc>
      </w:tr>
      <w:tr w:rsidR="00197971" w:rsidRPr="00311203" w14:paraId="502ABBE4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502ABBE2" w14:textId="77777777" w:rsidR="00197971" w:rsidRPr="00311203" w:rsidRDefault="00197971" w:rsidP="00205BF0">
            <w:pPr>
              <w:pStyle w:val="1"/>
              <w:jc w:val="both"/>
              <w:rPr>
                <w:rFonts w:ascii="Segoe UI" w:hAnsi="Segoe UI" w:cs="Segoe UI"/>
              </w:rPr>
            </w:pPr>
            <w:r w:rsidRPr="00311203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23" w:type="dxa"/>
            <w:shd w:val="clear" w:color="auto" w:fill="auto"/>
          </w:tcPr>
          <w:p w14:paraId="502ABBE3" w14:textId="58980841" w:rsidR="00197971" w:rsidRPr="00311203" w:rsidRDefault="00205BF0" w:rsidP="00205BF0">
            <w:pPr>
              <w:jc w:val="both"/>
              <w:rPr>
                <w:rFonts w:ascii="Segoe UI" w:hAnsi="Segoe UI" w:cs="Segoe UI"/>
              </w:rPr>
            </w:pPr>
            <w:r w:rsidRPr="00311203">
              <w:rPr>
                <w:rFonts w:ascii="Segoe UI" w:hAnsi="Segoe UI" w:cs="Segoe UI"/>
                <w:color w:val="000000"/>
              </w:rPr>
              <w:t>[</w:t>
            </w:r>
            <w:r w:rsidR="008F393D" w:rsidRPr="00311203">
              <w:rPr>
                <w:rFonts w:ascii="Segoe UI" w:hAnsi="Segoe UI" w:cs="Segoe UI"/>
                <w:color w:val="000000"/>
              </w:rPr>
              <w:t>Программное обеспечение необходимое для проведения урока</w:t>
            </w:r>
            <w:r w:rsidRPr="00311203">
              <w:rPr>
                <w:rFonts w:ascii="Segoe UI" w:hAnsi="Segoe UI" w:cs="Segoe UI"/>
                <w:color w:val="000000"/>
              </w:rPr>
              <w:t>]</w:t>
            </w:r>
          </w:p>
        </w:tc>
      </w:tr>
    </w:tbl>
    <w:p w14:paraId="502ABBE5" w14:textId="77777777" w:rsidR="000720DA" w:rsidRPr="00311203" w:rsidRDefault="000720DA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</w:p>
    <w:p w14:paraId="502ABBE7" w14:textId="77777777" w:rsidR="000720DA" w:rsidRPr="00311203" w:rsidRDefault="000720DA" w:rsidP="00205BF0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Обзор, цель и назначение урока</w:t>
      </w:r>
    </w:p>
    <w:p w14:paraId="502ABBE8" w14:textId="77777777" w:rsidR="000720DA" w:rsidRPr="00311203" w:rsidRDefault="000720DA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</w:p>
    <w:p w14:paraId="502ABBE9" w14:textId="6E6E3921" w:rsidR="00316F78" w:rsidRPr="00311203" w:rsidRDefault="004C7A99" w:rsidP="00205BF0">
      <w:pPr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Цель урока</w:t>
      </w:r>
      <w:r w:rsidR="008F393D" w:rsidRPr="00311203">
        <w:rPr>
          <w:rFonts w:ascii="Segoe UI" w:hAnsi="Segoe UI" w:cs="Segoe UI"/>
        </w:rPr>
        <w:t>. Одним</w:t>
      </w:r>
      <w:r w:rsidR="00205BF0" w:rsidRPr="00311203">
        <w:rPr>
          <w:rFonts w:ascii="Segoe UI" w:hAnsi="Segoe UI" w:cs="Segoe UI"/>
        </w:rPr>
        <w:t>-</w:t>
      </w:r>
      <w:r w:rsidR="008F393D" w:rsidRPr="00311203">
        <w:rPr>
          <w:rFonts w:ascii="Segoe UI" w:hAnsi="Segoe UI" w:cs="Segoe UI"/>
        </w:rPr>
        <w:t>двумя предложениями опишите какие знания приобретёт слушатель по завершению урока. Данный текст можно зачитать в начале записи скринкастов.</w:t>
      </w:r>
    </w:p>
    <w:p w14:paraId="502ABBEB" w14:textId="673ABC8C" w:rsidR="00980C59" w:rsidRPr="00311203" w:rsidRDefault="000720DA" w:rsidP="00205BF0">
      <w:pPr>
        <w:pStyle w:val="a0"/>
        <w:tabs>
          <w:tab w:val="left" w:pos="1680"/>
        </w:tabs>
        <w:jc w:val="both"/>
        <w:rPr>
          <w:rFonts w:ascii="Segoe UI" w:hAnsi="Segoe UI" w:cs="Segoe UI"/>
          <w:sz w:val="20"/>
          <w:szCs w:val="20"/>
        </w:rPr>
      </w:pPr>
      <w:r w:rsidRPr="00311203">
        <w:rPr>
          <w:rFonts w:ascii="Segoe UI" w:hAnsi="Segoe UI" w:cs="Segoe UI"/>
          <w:sz w:val="20"/>
          <w:szCs w:val="20"/>
        </w:rPr>
        <w:tab/>
      </w:r>
    </w:p>
    <w:p w14:paraId="502ABBEC" w14:textId="77777777" w:rsidR="000720DA" w:rsidRPr="00311203" w:rsidRDefault="000720DA" w:rsidP="00205BF0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311203">
        <w:rPr>
          <w:rFonts w:ascii="Segoe UI" w:hAnsi="Segoe UI" w:cs="Segoe UI"/>
          <w:b/>
        </w:rPr>
        <w:t>Изучив материал данного занятия, учащийся сможет:</w:t>
      </w:r>
    </w:p>
    <w:p w14:paraId="502ABBED" w14:textId="77777777" w:rsidR="003C5E46" w:rsidRPr="00311203" w:rsidRDefault="003C5E46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</w:p>
    <w:p w14:paraId="502ABBEE" w14:textId="77777777" w:rsidR="003E04D2" w:rsidRPr="00311203" w:rsidRDefault="008F393D" w:rsidP="00205BF0">
      <w:pPr>
        <w:pStyle w:val="ab"/>
        <w:numPr>
          <w:ilvl w:val="0"/>
          <w:numId w:val="3"/>
        </w:numPr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Выпишите несколько пунктов, которые характеризуют самые важные умения, которые приобретет студент и на которые он должен обратить особое внимание.</w:t>
      </w:r>
    </w:p>
    <w:p w14:paraId="502ABBF1" w14:textId="77777777" w:rsidR="00980C59" w:rsidRPr="00311203" w:rsidRDefault="00980C59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</w:p>
    <w:p w14:paraId="502ABBF2" w14:textId="77777777" w:rsidR="000720DA" w:rsidRPr="00311203" w:rsidRDefault="000720DA" w:rsidP="00205BF0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11203">
        <w:rPr>
          <w:rFonts w:ascii="Segoe UI" w:hAnsi="Segoe UI" w:cs="Segoe UI"/>
        </w:rPr>
        <w:t>Содержание урока</w:t>
      </w:r>
    </w:p>
    <w:p w14:paraId="502ABBF3" w14:textId="77777777" w:rsidR="004D0DE7" w:rsidRPr="00311203" w:rsidRDefault="004D0DE7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</w:p>
    <w:p w14:paraId="502ABBF4" w14:textId="77777777" w:rsidR="003E04D2" w:rsidRPr="00311203" w:rsidRDefault="004C7A99" w:rsidP="00205BF0">
      <w:pPr>
        <w:pStyle w:val="ab"/>
        <w:numPr>
          <w:ilvl w:val="0"/>
          <w:numId w:val="7"/>
        </w:numPr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План урока</w:t>
      </w:r>
    </w:p>
    <w:p w14:paraId="502ABBF5" w14:textId="77777777" w:rsidR="00CD3801" w:rsidRPr="00311203" w:rsidRDefault="00CD3801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</w:p>
    <w:p w14:paraId="502ABBF6" w14:textId="77777777" w:rsidR="000720DA" w:rsidRPr="00311203" w:rsidRDefault="000720DA" w:rsidP="00205BF0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11203">
        <w:rPr>
          <w:rFonts w:ascii="Segoe UI" w:hAnsi="Segoe UI" w:cs="Segoe UI"/>
        </w:rPr>
        <w:t>Резюме</w:t>
      </w:r>
    </w:p>
    <w:p w14:paraId="502ABBF7" w14:textId="77777777" w:rsidR="00290348" w:rsidRPr="00311203" w:rsidRDefault="00290348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</w:p>
    <w:p w14:paraId="502ABBF8" w14:textId="77777777" w:rsidR="00184994" w:rsidRPr="00311203" w:rsidRDefault="004C7A99" w:rsidP="00205BF0">
      <w:pPr>
        <w:pStyle w:val="ab"/>
        <w:numPr>
          <w:ilvl w:val="0"/>
          <w:numId w:val="9"/>
        </w:numPr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Описание урока</w:t>
      </w:r>
      <w:r w:rsidR="008F393D" w:rsidRPr="00311203">
        <w:rPr>
          <w:rFonts w:ascii="Segoe UI" w:hAnsi="Segoe UI" w:cs="Segoe UI"/>
        </w:rPr>
        <w:t>. Опишите самые важные элементы урока, дайте определения терминам и укажите самые важные или сложные моменты, которые разбирались на уроке.</w:t>
      </w:r>
    </w:p>
    <w:p w14:paraId="502ABBF9" w14:textId="77777777" w:rsidR="000720DA" w:rsidRPr="00311203" w:rsidRDefault="000720DA" w:rsidP="00205BF0">
      <w:pPr>
        <w:jc w:val="both"/>
        <w:rPr>
          <w:rFonts w:ascii="Segoe UI" w:hAnsi="Segoe UI" w:cs="Segoe UI"/>
        </w:rPr>
      </w:pPr>
    </w:p>
    <w:p w14:paraId="502ABBFA" w14:textId="77777777" w:rsidR="000720DA" w:rsidRPr="00311203" w:rsidRDefault="000720DA" w:rsidP="00205BF0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11203">
        <w:rPr>
          <w:rFonts w:ascii="Segoe UI" w:hAnsi="Segoe UI" w:cs="Segoe UI"/>
        </w:rPr>
        <w:t>Закрепление материала</w:t>
      </w:r>
    </w:p>
    <w:p w14:paraId="502ABBFB" w14:textId="77777777" w:rsidR="000720DA" w:rsidRPr="00311203" w:rsidRDefault="000720DA" w:rsidP="00205BF0">
      <w:pPr>
        <w:jc w:val="both"/>
        <w:rPr>
          <w:rFonts w:ascii="Segoe UI" w:hAnsi="Segoe UI" w:cs="Segoe UI"/>
        </w:rPr>
      </w:pPr>
    </w:p>
    <w:p w14:paraId="502ABBFC" w14:textId="0359A9E4" w:rsidR="003E04D2" w:rsidRPr="00311203" w:rsidRDefault="008F393D" w:rsidP="00205BF0">
      <w:pPr>
        <w:pStyle w:val="ab"/>
        <w:numPr>
          <w:ilvl w:val="0"/>
          <w:numId w:val="11"/>
        </w:numPr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5-10 вопросов по теме урока. Эти вопросы можно использовать при составлении тестов к курсу.</w:t>
      </w:r>
    </w:p>
    <w:p w14:paraId="21D73CB6" w14:textId="77777777" w:rsidR="00205BF0" w:rsidRPr="00311203" w:rsidRDefault="00205BF0" w:rsidP="00205BF0">
      <w:pPr>
        <w:pStyle w:val="ab"/>
        <w:jc w:val="both"/>
        <w:rPr>
          <w:rFonts w:ascii="Segoe UI" w:hAnsi="Segoe UI" w:cs="Segoe UI"/>
        </w:rPr>
      </w:pPr>
    </w:p>
    <w:p w14:paraId="49F01716" w14:textId="77777777" w:rsidR="00205BF0" w:rsidRPr="00311203" w:rsidRDefault="00205BF0" w:rsidP="00205BF0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11203">
        <w:rPr>
          <w:rFonts w:ascii="Segoe UI" w:hAnsi="Segoe UI" w:cs="Segoe UI"/>
        </w:rPr>
        <w:t>Дополнительное задание</w:t>
      </w:r>
    </w:p>
    <w:p w14:paraId="1AB29643" w14:textId="77777777" w:rsidR="00205BF0" w:rsidRPr="00311203" w:rsidRDefault="00205BF0" w:rsidP="00205BF0">
      <w:pPr>
        <w:jc w:val="both"/>
        <w:rPr>
          <w:rFonts w:ascii="Segoe UI" w:hAnsi="Segoe UI" w:cs="Segoe UI"/>
        </w:rPr>
      </w:pPr>
    </w:p>
    <w:p w14:paraId="503B5810" w14:textId="77777777" w:rsidR="00205BF0" w:rsidRPr="00311203" w:rsidRDefault="00205BF0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  <w:r w:rsidRPr="00311203">
        <w:rPr>
          <w:rFonts w:ascii="Segoe UI" w:hAnsi="Segoe UI" w:cs="Segoe UI"/>
          <w:sz w:val="20"/>
          <w:szCs w:val="20"/>
        </w:rPr>
        <w:t xml:space="preserve">Задание </w:t>
      </w:r>
    </w:p>
    <w:p w14:paraId="0FAE41D8" w14:textId="5B2A0DF7" w:rsidR="00205BF0" w:rsidRPr="00311203" w:rsidRDefault="00205BF0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  <w:r w:rsidRPr="00311203">
        <w:rPr>
          <w:rFonts w:ascii="Segoe UI" w:hAnsi="Segoe UI" w:cs="Segoe UI"/>
          <w:sz w:val="20"/>
          <w:szCs w:val="20"/>
        </w:rPr>
        <w:t>Описание задания. Это задание студенты выполняют на занятии.</w:t>
      </w:r>
    </w:p>
    <w:p w14:paraId="502ABBFE" w14:textId="77777777" w:rsidR="0035379E" w:rsidRPr="00311203" w:rsidRDefault="0035379E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</w:p>
    <w:p w14:paraId="502ABC05" w14:textId="77777777" w:rsidR="00E857BF" w:rsidRPr="00311203" w:rsidRDefault="00E857BF" w:rsidP="00205BF0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Самостоятельная деятельность учащегося</w:t>
      </w:r>
    </w:p>
    <w:p w14:paraId="502ABC06" w14:textId="77777777" w:rsidR="00E857BF" w:rsidRPr="00311203" w:rsidRDefault="00E857BF" w:rsidP="00205BF0">
      <w:pPr>
        <w:jc w:val="both"/>
        <w:rPr>
          <w:rFonts w:ascii="Segoe UI" w:hAnsi="Segoe UI" w:cs="Segoe UI"/>
        </w:rPr>
      </w:pPr>
    </w:p>
    <w:p w14:paraId="502ABC07" w14:textId="77777777" w:rsidR="003E04D2" w:rsidRPr="00311203" w:rsidRDefault="008F393D" w:rsidP="00205BF0">
      <w:pPr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Задание 1</w:t>
      </w:r>
    </w:p>
    <w:p w14:paraId="502ABC08" w14:textId="77777777" w:rsidR="008F393D" w:rsidRPr="00311203" w:rsidRDefault="008F393D" w:rsidP="00205BF0">
      <w:pPr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Описание задания. 3-5 заданий, которые необходимо выполнить студенту.</w:t>
      </w:r>
    </w:p>
    <w:p w14:paraId="502ABC09" w14:textId="77777777" w:rsidR="00E857BF" w:rsidRPr="00311203" w:rsidRDefault="00E857BF" w:rsidP="00205BF0">
      <w:pPr>
        <w:jc w:val="both"/>
        <w:rPr>
          <w:rFonts w:ascii="Segoe UI" w:hAnsi="Segoe UI" w:cs="Segoe UI"/>
        </w:rPr>
      </w:pPr>
    </w:p>
    <w:p w14:paraId="502ABC0B" w14:textId="77777777" w:rsidR="00E857BF" w:rsidRPr="00311203" w:rsidRDefault="00E857BF" w:rsidP="00205BF0">
      <w:pPr>
        <w:pStyle w:val="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311203">
        <w:rPr>
          <w:rFonts w:ascii="Segoe UI" w:hAnsi="Segoe UI" w:cs="Segoe UI"/>
        </w:rPr>
        <w:t>Рекомендуемые ресурсы</w:t>
      </w:r>
    </w:p>
    <w:p w14:paraId="502ABC0C" w14:textId="77777777" w:rsidR="00E857BF" w:rsidRPr="00311203" w:rsidRDefault="00E857BF" w:rsidP="00205BF0">
      <w:pPr>
        <w:jc w:val="both"/>
        <w:rPr>
          <w:rFonts w:ascii="Segoe UI" w:hAnsi="Segoe UI" w:cs="Segoe UI"/>
        </w:rPr>
      </w:pPr>
    </w:p>
    <w:p w14:paraId="502ABC0D" w14:textId="77777777" w:rsidR="003E04D2" w:rsidRPr="00311203" w:rsidRDefault="003E04D2" w:rsidP="00205BF0">
      <w:pPr>
        <w:pStyle w:val="a0"/>
        <w:jc w:val="both"/>
        <w:rPr>
          <w:rFonts w:ascii="Segoe UI" w:hAnsi="Segoe UI" w:cs="Segoe UI"/>
          <w:sz w:val="20"/>
          <w:szCs w:val="20"/>
        </w:rPr>
      </w:pPr>
      <w:r w:rsidRPr="00311203">
        <w:rPr>
          <w:rFonts w:ascii="Segoe UI" w:hAnsi="Segoe UI" w:cs="Segoe UI"/>
          <w:sz w:val="20"/>
          <w:szCs w:val="20"/>
        </w:rPr>
        <w:t xml:space="preserve">Официальный сайт </w:t>
      </w:r>
      <w:r w:rsidRPr="00311203">
        <w:rPr>
          <w:rFonts w:ascii="Segoe UI" w:hAnsi="Segoe UI" w:cs="Segoe UI"/>
          <w:sz w:val="20"/>
          <w:szCs w:val="20"/>
          <w:lang w:val="en-US"/>
        </w:rPr>
        <w:t>asp</w:t>
      </w:r>
      <w:r w:rsidRPr="00311203">
        <w:rPr>
          <w:rFonts w:ascii="Segoe UI" w:hAnsi="Segoe UI" w:cs="Segoe UI"/>
          <w:sz w:val="20"/>
          <w:szCs w:val="20"/>
        </w:rPr>
        <w:t>.</w:t>
      </w:r>
      <w:r w:rsidRPr="00311203">
        <w:rPr>
          <w:rFonts w:ascii="Segoe UI" w:hAnsi="Segoe UI" w:cs="Segoe UI"/>
          <w:sz w:val="20"/>
          <w:szCs w:val="20"/>
          <w:lang w:val="en-US"/>
        </w:rPr>
        <w:t>net</w:t>
      </w:r>
      <w:r w:rsidRPr="00311203">
        <w:rPr>
          <w:rFonts w:ascii="Segoe UI" w:hAnsi="Segoe UI" w:cs="Segoe UI"/>
          <w:sz w:val="20"/>
          <w:szCs w:val="20"/>
        </w:rPr>
        <w:t xml:space="preserve"> </w:t>
      </w:r>
    </w:p>
    <w:p w14:paraId="502ABC0E" w14:textId="77777777" w:rsidR="003E04D2" w:rsidRPr="00311203" w:rsidRDefault="00F56E60" w:rsidP="00205BF0">
      <w:pPr>
        <w:jc w:val="both"/>
        <w:rPr>
          <w:rFonts w:ascii="Segoe UI" w:hAnsi="Segoe UI" w:cs="Segoe UI"/>
        </w:rPr>
      </w:pPr>
      <w:hyperlink r:id="rId7" w:history="1">
        <w:r w:rsidR="003E04D2" w:rsidRPr="00311203">
          <w:rPr>
            <w:rStyle w:val="a9"/>
            <w:rFonts w:ascii="Segoe UI" w:hAnsi="Segoe UI" w:cs="Segoe UI"/>
            <w:lang w:val="en-US"/>
          </w:rPr>
          <w:t>http</w:t>
        </w:r>
        <w:r w:rsidR="003E04D2" w:rsidRPr="00311203">
          <w:rPr>
            <w:rStyle w:val="a9"/>
            <w:rFonts w:ascii="Segoe UI" w:hAnsi="Segoe UI" w:cs="Segoe UI"/>
          </w:rPr>
          <w:t>://</w:t>
        </w:r>
        <w:r w:rsidR="003E04D2" w:rsidRPr="00311203">
          <w:rPr>
            <w:rStyle w:val="a9"/>
            <w:rFonts w:ascii="Segoe UI" w:hAnsi="Segoe UI" w:cs="Segoe UI"/>
            <w:lang w:val="en-US"/>
          </w:rPr>
          <w:t>www</w:t>
        </w:r>
        <w:r w:rsidR="003E04D2" w:rsidRPr="00311203">
          <w:rPr>
            <w:rStyle w:val="a9"/>
            <w:rFonts w:ascii="Segoe UI" w:hAnsi="Segoe UI" w:cs="Segoe UI"/>
          </w:rPr>
          <w:t>.</w:t>
        </w:r>
        <w:r w:rsidR="003E04D2" w:rsidRPr="00311203">
          <w:rPr>
            <w:rStyle w:val="a9"/>
            <w:rFonts w:ascii="Segoe UI" w:hAnsi="Segoe UI" w:cs="Segoe UI"/>
            <w:lang w:val="en-US"/>
          </w:rPr>
          <w:t>asp</w:t>
        </w:r>
        <w:r w:rsidR="003E04D2" w:rsidRPr="00311203">
          <w:rPr>
            <w:rStyle w:val="a9"/>
            <w:rFonts w:ascii="Segoe UI" w:hAnsi="Segoe UI" w:cs="Segoe UI"/>
          </w:rPr>
          <w:t>.</w:t>
        </w:r>
        <w:r w:rsidR="003E04D2" w:rsidRPr="00311203">
          <w:rPr>
            <w:rStyle w:val="a9"/>
            <w:rFonts w:ascii="Segoe UI" w:hAnsi="Segoe UI" w:cs="Segoe UI"/>
            <w:lang w:val="en-US"/>
          </w:rPr>
          <w:t>net</w:t>
        </w:r>
        <w:r w:rsidR="003E04D2" w:rsidRPr="00311203">
          <w:rPr>
            <w:rStyle w:val="a9"/>
            <w:rFonts w:ascii="Segoe UI" w:hAnsi="Segoe UI" w:cs="Segoe UI"/>
          </w:rPr>
          <w:t>/</w:t>
        </w:r>
      </w:hyperlink>
    </w:p>
    <w:p w14:paraId="502ABC0F" w14:textId="77777777" w:rsidR="00E857BF" w:rsidRPr="00311203" w:rsidRDefault="00E857BF" w:rsidP="00205BF0">
      <w:pPr>
        <w:jc w:val="both"/>
        <w:rPr>
          <w:rFonts w:ascii="Segoe UI" w:hAnsi="Segoe UI" w:cs="Segoe UI"/>
        </w:rPr>
      </w:pPr>
    </w:p>
    <w:p w14:paraId="502ABC10" w14:textId="77777777" w:rsidR="00EB6B72" w:rsidRPr="00311203" w:rsidRDefault="008F393D" w:rsidP="00205BF0">
      <w:pPr>
        <w:jc w:val="both"/>
        <w:rPr>
          <w:rFonts w:ascii="Segoe UI" w:hAnsi="Segoe UI" w:cs="Segoe UI"/>
        </w:rPr>
      </w:pPr>
      <w:r w:rsidRPr="00311203">
        <w:rPr>
          <w:rFonts w:ascii="Segoe UI" w:hAnsi="Segoe UI" w:cs="Segoe UI"/>
        </w:rPr>
        <w:t>Несколько ссылок, которые могут быть полезными при самостоятельной работе. Которые помогают справится с домашним заданием и закрепить пройденный материал. По возможности указывайте ссылки на р</w:t>
      </w:r>
      <w:bookmarkStart w:id="0" w:name="_GoBack"/>
      <w:bookmarkEnd w:id="0"/>
      <w:r w:rsidRPr="00311203">
        <w:rPr>
          <w:rFonts w:ascii="Segoe UI" w:hAnsi="Segoe UI" w:cs="Segoe UI"/>
        </w:rPr>
        <w:t>усскоязычные ресурсы.</w:t>
      </w:r>
      <w:r w:rsidR="005C7B79" w:rsidRPr="00311203">
        <w:rPr>
          <w:rFonts w:ascii="Segoe UI" w:hAnsi="Segoe UI" w:cs="Segoe UI"/>
        </w:rPr>
        <w:t xml:space="preserve"> </w:t>
      </w:r>
    </w:p>
    <w:sectPr w:rsidR="00EB6B72" w:rsidRPr="00311203" w:rsidSect="00205BF0">
      <w:footerReference w:type="default" r:id="rId8"/>
      <w:pgSz w:w="11907" w:h="16839"/>
      <w:pgMar w:top="720" w:right="1440" w:bottom="720" w:left="1440" w:header="720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B8D7D" w14:textId="77777777" w:rsidR="00F56E60" w:rsidRDefault="00F56E60" w:rsidP="00BC5ABF">
      <w:r>
        <w:separator/>
      </w:r>
    </w:p>
  </w:endnote>
  <w:endnote w:type="continuationSeparator" w:id="0">
    <w:p w14:paraId="6EACF119" w14:textId="77777777" w:rsidR="00F56E60" w:rsidRDefault="00F56E60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BC15" w14:textId="77777777" w:rsidR="00D209C6" w:rsidRDefault="00D209C6">
        <w:pPr>
          <w:pStyle w:val="a7"/>
          <w:jc w:val="right"/>
        </w:pPr>
      </w:p>
      <w:tbl>
        <w:tblPr>
          <w:tblStyle w:val="ac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D209C6" w:rsidRPr="00A94647" w14:paraId="502ABC2D" w14:textId="77777777" w:rsidTr="00D209C6">
          <w:tc>
            <w:tcPr>
              <w:tcW w:w="1908" w:type="dxa"/>
            </w:tcPr>
            <w:p w14:paraId="502ABC16" w14:textId="77777777" w:rsidR="00D209C6" w:rsidRDefault="00D209C6" w:rsidP="0085042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14:paraId="502ABC17" w14:textId="77777777" w:rsidR="00D209C6" w:rsidRDefault="00D209C6" w:rsidP="0085042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14:paraId="502ABC18" w14:textId="77777777" w:rsidR="00D209C6" w:rsidRDefault="00D209C6" w:rsidP="0085042A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502ABC2F" wp14:editId="502ABC30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502ABC19" w14:textId="77777777" w:rsidR="00D209C6" w:rsidRDefault="00D209C6" w:rsidP="0085042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14:paraId="502ABC1A" w14:textId="77777777" w:rsidR="00D209C6" w:rsidRPr="00153D0E" w:rsidRDefault="00D209C6" w:rsidP="0085042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02ABC1B" w14:textId="77777777" w:rsidR="00D209C6" w:rsidRDefault="00D209C6" w:rsidP="0085042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14:paraId="502ABC1C" w14:textId="77777777" w:rsidR="00D209C6" w:rsidRDefault="00D209C6" w:rsidP="0085042A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14:paraId="502ABC1D" w14:textId="0FCD9CEF" w:rsidR="00D209C6" w:rsidRPr="00717347" w:rsidRDefault="00D209C6" w:rsidP="0085042A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CyberBionic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  <w:r w:rsidR="00704B96">
                <w:rPr>
                  <w:sz w:val="16"/>
                  <w:szCs w:val="16"/>
                  <w:lang w:val="en-US"/>
                </w:rPr>
                <w:t>2020</w:t>
              </w:r>
            </w:p>
            <w:p w14:paraId="502ABC1E" w14:textId="5CBACB46" w:rsidR="00D209C6" w:rsidRPr="00234F5C" w:rsidRDefault="00D209C6" w:rsidP="0085042A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="00717347" w:rsidRPr="00717347">
                <w:rPr>
                  <w:sz w:val="16"/>
                  <w:szCs w:val="16"/>
                  <w:lang w:val="en-US"/>
                </w:rPr>
                <w:t xml:space="preserve">Eugene Sverstyuk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 w:rsidR="009D3DD8">
                <w:rPr>
                  <w:sz w:val="16"/>
                  <w:szCs w:val="16"/>
                  <w:lang w:val="en-US"/>
                </w:rPr>
                <w:t xml:space="preserve"> </w:t>
              </w:r>
              <w:r w:rsidR="009D3DD8"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02ABC1F" w14:textId="77777777" w:rsidR="00D209C6" w:rsidRPr="00234F5C" w:rsidRDefault="00D209C6" w:rsidP="0085042A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502ABC20" w14:textId="77777777" w:rsidR="00D209C6" w:rsidRPr="002F22E2" w:rsidRDefault="00D209C6" w:rsidP="0085042A">
              <w:pPr>
                <w:pStyle w:val="a7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2ABC21" w14:textId="77777777" w:rsidR="00D209C6" w:rsidRPr="00205BF0" w:rsidRDefault="00D209C6" w:rsidP="0085042A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02ABC22" w14:textId="77777777" w:rsidR="00D209C6" w:rsidRPr="00205BF0" w:rsidRDefault="00D209C6" w:rsidP="0085042A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14:paraId="502ABC23" w14:textId="04B7B405" w:rsidR="00D209C6" w:rsidRPr="00205BF0" w:rsidRDefault="007C798D" w:rsidP="00D209C6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Tel</w:t>
              </w:r>
              <w:r w:rsidRPr="00D209C6">
                <w:rPr>
                  <w:sz w:val="16"/>
                  <w:szCs w:val="16"/>
                  <w:lang w:val="en-US"/>
                </w:rPr>
                <w:t xml:space="preserve">.  </w:t>
              </w:r>
              <w:r w:rsidRPr="00124714">
                <w:rPr>
                  <w:sz w:val="16"/>
                  <w:szCs w:val="16"/>
                  <w:lang w:val="en-US"/>
                </w:rPr>
                <w:t>0 800 750</w:t>
              </w:r>
              <w:r>
                <w:rPr>
                  <w:sz w:val="16"/>
                  <w:szCs w:val="16"/>
                  <w:lang w:val="en-US"/>
                </w:rPr>
                <w:t> </w:t>
              </w:r>
              <w:r w:rsidRPr="00124714">
                <w:rPr>
                  <w:sz w:val="16"/>
                  <w:szCs w:val="16"/>
                  <w:lang w:val="en-US"/>
                </w:rPr>
                <w:t>312</w:t>
              </w:r>
            </w:p>
            <w:p w14:paraId="502ABC24" w14:textId="77777777" w:rsidR="00D209C6" w:rsidRPr="00205BF0" w:rsidRDefault="00D209C6" w:rsidP="00D209C6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a9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502ABC26" w14:textId="6AF35990" w:rsidR="00D209C6" w:rsidRPr="00C87A62" w:rsidRDefault="00D209C6" w:rsidP="00D209C6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a9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="009D3DD8" w:rsidRPr="00205BF0">
                <w:rPr>
                  <w:rStyle w:val="a9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</w:tc>
          <w:tc>
            <w:tcPr>
              <w:tcW w:w="2670" w:type="dxa"/>
            </w:tcPr>
            <w:p w14:paraId="502ABC27" w14:textId="03B1D1DF" w:rsidR="00D209C6" w:rsidRPr="00205BF0" w:rsidRDefault="00D209C6" w:rsidP="0085042A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704B96">
                <w:rPr>
                  <w:noProof/>
                  <w:sz w:val="12"/>
                  <w:szCs w:val="12"/>
                  <w:lang w:val="en-US"/>
                </w:rPr>
                <w:t>1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502ABC28" w14:textId="77777777" w:rsidR="00D209C6" w:rsidRPr="00205BF0" w:rsidRDefault="00D209C6" w:rsidP="00D209C6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14:paraId="502ABC29" w14:textId="050A4E8B" w:rsidR="004C7A99" w:rsidRPr="00205BF0" w:rsidRDefault="00D209C6" w:rsidP="00D209C6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Title</w:t>
              </w:r>
              <w:r w:rsidR="003E04D2" w:rsidRPr="00205BF0">
                <w:rPr>
                  <w:sz w:val="16"/>
                  <w:szCs w:val="16"/>
                  <w:lang w:val="en-US"/>
                </w:rPr>
                <w:t xml:space="preserve">: </w:t>
              </w:r>
              <w:r w:rsidR="00205BF0" w:rsidRPr="00205BF0">
                <w:rPr>
                  <w:sz w:val="16"/>
                  <w:szCs w:val="16"/>
                  <w:lang w:val="en-US"/>
                </w:rPr>
                <w:t>[</w:t>
              </w:r>
              <w:r w:rsidR="009D3DD8" w:rsidRPr="00205BF0">
                <w:rPr>
                  <w:sz w:val="16"/>
                  <w:szCs w:val="16"/>
                </w:rPr>
                <w:t>Название</w:t>
              </w:r>
              <w:r w:rsidR="009D3DD8" w:rsidRPr="00205BF0">
                <w:rPr>
                  <w:sz w:val="16"/>
                  <w:szCs w:val="16"/>
                  <w:lang w:val="en-US"/>
                </w:rPr>
                <w:t xml:space="preserve"> </w:t>
              </w:r>
              <w:r w:rsidR="009D3DD8" w:rsidRPr="00205BF0">
                <w:rPr>
                  <w:sz w:val="16"/>
                  <w:szCs w:val="16"/>
                </w:rPr>
                <w:t>курса</w:t>
              </w:r>
              <w:r w:rsidR="00205BF0" w:rsidRPr="00205BF0">
                <w:rPr>
                  <w:sz w:val="16"/>
                  <w:szCs w:val="16"/>
                  <w:lang w:val="en-US"/>
                </w:rPr>
                <w:t>]</w:t>
              </w:r>
            </w:p>
            <w:p w14:paraId="502ABC2C" w14:textId="1DFBCBD8" w:rsidR="00D209C6" w:rsidRPr="00A94647" w:rsidRDefault="00D209C6" w:rsidP="00A94647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Lesson: </w:t>
              </w:r>
              <w:r w:rsidR="00DC7B5E">
                <w:rPr>
                  <w:sz w:val="16"/>
                  <w:szCs w:val="16"/>
                </w:rPr>
                <w:t>1</w:t>
              </w:r>
              <w:r w:rsidRPr="00205BF0">
                <w:rPr>
                  <w:sz w:val="16"/>
                  <w:szCs w:val="16"/>
                  <w:lang w:val="en-US"/>
                </w:rPr>
                <w:t xml:space="preserve">  </w:t>
              </w:r>
            </w:p>
          </w:tc>
        </w:tr>
      </w:tbl>
      <w:p w14:paraId="502ABC2E" w14:textId="77777777" w:rsidR="008F2956" w:rsidRDefault="00F56E60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81DF9" w14:textId="77777777" w:rsidR="00F56E60" w:rsidRDefault="00F56E60" w:rsidP="00BC5ABF">
      <w:r>
        <w:separator/>
      </w:r>
    </w:p>
  </w:footnote>
  <w:footnote w:type="continuationSeparator" w:id="0">
    <w:p w14:paraId="34164598" w14:textId="77777777" w:rsidR="00F56E60" w:rsidRDefault="00F56E60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5"/>
    <w:rsid w:val="00011711"/>
    <w:rsid w:val="00064507"/>
    <w:rsid w:val="000720DA"/>
    <w:rsid w:val="00137C05"/>
    <w:rsid w:val="00182BF9"/>
    <w:rsid w:val="00184994"/>
    <w:rsid w:val="00197971"/>
    <w:rsid w:val="001D3D17"/>
    <w:rsid w:val="002022F1"/>
    <w:rsid w:val="00205BF0"/>
    <w:rsid w:val="00225B0E"/>
    <w:rsid w:val="002279ED"/>
    <w:rsid w:val="002362FB"/>
    <w:rsid w:val="0027748F"/>
    <w:rsid w:val="00290348"/>
    <w:rsid w:val="002B00C9"/>
    <w:rsid w:val="00311203"/>
    <w:rsid w:val="00316F78"/>
    <w:rsid w:val="00317BA0"/>
    <w:rsid w:val="003420AB"/>
    <w:rsid w:val="003427B1"/>
    <w:rsid w:val="00347068"/>
    <w:rsid w:val="0035379E"/>
    <w:rsid w:val="00371891"/>
    <w:rsid w:val="003C5E46"/>
    <w:rsid w:val="003E04D2"/>
    <w:rsid w:val="00465D85"/>
    <w:rsid w:val="00471BCB"/>
    <w:rsid w:val="0047731C"/>
    <w:rsid w:val="004C7A99"/>
    <w:rsid w:val="004D0DE7"/>
    <w:rsid w:val="004F30E5"/>
    <w:rsid w:val="00501673"/>
    <w:rsid w:val="005108DD"/>
    <w:rsid w:val="005A15F0"/>
    <w:rsid w:val="005B1087"/>
    <w:rsid w:val="005C7B79"/>
    <w:rsid w:val="00600F21"/>
    <w:rsid w:val="00657687"/>
    <w:rsid w:val="00662DBE"/>
    <w:rsid w:val="00675FC7"/>
    <w:rsid w:val="006762EB"/>
    <w:rsid w:val="006D4A35"/>
    <w:rsid w:val="00704B96"/>
    <w:rsid w:val="00710808"/>
    <w:rsid w:val="00717347"/>
    <w:rsid w:val="0072619B"/>
    <w:rsid w:val="007C798D"/>
    <w:rsid w:val="007E1568"/>
    <w:rsid w:val="008332B8"/>
    <w:rsid w:val="008B2809"/>
    <w:rsid w:val="008F13B4"/>
    <w:rsid w:val="008F2956"/>
    <w:rsid w:val="008F393D"/>
    <w:rsid w:val="00925C58"/>
    <w:rsid w:val="00980C59"/>
    <w:rsid w:val="009875A2"/>
    <w:rsid w:val="009D3DD8"/>
    <w:rsid w:val="00A161ED"/>
    <w:rsid w:val="00A56303"/>
    <w:rsid w:val="00A85415"/>
    <w:rsid w:val="00A94647"/>
    <w:rsid w:val="00AE5D51"/>
    <w:rsid w:val="00B61517"/>
    <w:rsid w:val="00B91B2D"/>
    <w:rsid w:val="00B93FB1"/>
    <w:rsid w:val="00BC5ABF"/>
    <w:rsid w:val="00BD7D58"/>
    <w:rsid w:val="00C03668"/>
    <w:rsid w:val="00C10D9F"/>
    <w:rsid w:val="00C474FF"/>
    <w:rsid w:val="00C87A62"/>
    <w:rsid w:val="00CD3801"/>
    <w:rsid w:val="00D209C6"/>
    <w:rsid w:val="00D326F9"/>
    <w:rsid w:val="00D918B9"/>
    <w:rsid w:val="00DC6B36"/>
    <w:rsid w:val="00DC7B5E"/>
    <w:rsid w:val="00E04AD1"/>
    <w:rsid w:val="00E104BB"/>
    <w:rsid w:val="00E117A6"/>
    <w:rsid w:val="00E455D4"/>
    <w:rsid w:val="00E83AB6"/>
    <w:rsid w:val="00E857BF"/>
    <w:rsid w:val="00EB6B72"/>
    <w:rsid w:val="00F331F9"/>
    <w:rsid w:val="00F43B29"/>
    <w:rsid w:val="00F56E60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2ABBD7"/>
  <w15:docId w15:val="{2A09F360-CD9B-446D-8B46-81355E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Pr>
      <w:sz w:val="16"/>
      <w:szCs w:val="16"/>
    </w:rPr>
  </w:style>
  <w:style w:type="paragraph" w:styleId="a4">
    <w:name w:val="Title"/>
    <w:basedOn w:val="a"/>
    <w:qFormat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316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ADM</cp:lastModifiedBy>
  <cp:revision>51</cp:revision>
  <cp:lastPrinted>2000-09-01T09:40:00Z</cp:lastPrinted>
  <dcterms:created xsi:type="dcterms:W3CDTF">2011-06-22T12:31:00Z</dcterms:created>
  <dcterms:modified xsi:type="dcterms:W3CDTF">2020-01-15T12:03:00Z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